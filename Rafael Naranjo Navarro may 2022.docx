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9519" w14:textId="11351D56" w:rsidR="0059120E" w:rsidRPr="00373E4F" w:rsidRDefault="0077538D" w:rsidP="009B29AB">
      <w:pPr>
        <w:pStyle w:val="Nombre"/>
        <w:jc w:val="center"/>
        <w:rPr>
          <w:rFonts w:ascii="Arial" w:hAnsi="Arial" w:cs="Arial"/>
          <w:sz w:val="32"/>
          <w:szCs w:val="32"/>
        </w:rPr>
      </w:pPr>
      <w:r w:rsidRPr="00373E4F">
        <w:rPr>
          <w:rFonts w:ascii="Arial" w:hAnsi="Arial" w:cs="Arial"/>
          <w:sz w:val="32"/>
          <w:szCs w:val="32"/>
        </w:rPr>
        <w:t xml:space="preserve">Rafael </w:t>
      </w:r>
      <w:r w:rsidR="00400724" w:rsidRPr="00373E4F">
        <w:rPr>
          <w:rFonts w:ascii="Arial" w:hAnsi="Arial" w:cs="Arial"/>
          <w:sz w:val="32"/>
          <w:szCs w:val="32"/>
        </w:rPr>
        <w:t>Naranjo Navarro</w:t>
      </w:r>
    </w:p>
    <w:p w14:paraId="6C8ADD67" w14:textId="2D9BF025" w:rsidR="7FE698A2" w:rsidRPr="00373E4F" w:rsidRDefault="7FE698A2" w:rsidP="7FE698A2">
      <w:pPr>
        <w:pStyle w:val="Informacindecontacto"/>
        <w:rPr>
          <w:rFonts w:ascii="Arial" w:hAnsi="Arial" w:cs="Arial"/>
        </w:rPr>
      </w:pPr>
      <w:r w:rsidRPr="00373E4F">
        <w:rPr>
          <w:rFonts w:ascii="Arial" w:hAnsi="Arial" w:cs="Arial"/>
        </w:rPr>
        <w:t>San Isidro, Pérez Zeledón, San José</w:t>
      </w:r>
      <w:r w:rsidR="009557D1" w:rsidRPr="00373E4F">
        <w:rPr>
          <w:rFonts w:ascii="Arial" w:hAnsi="Arial" w:cs="Arial"/>
        </w:rPr>
        <w:t xml:space="preserve">                                                                                 60665028</w:t>
      </w:r>
    </w:p>
    <w:p w14:paraId="52588E76" w14:textId="20186800" w:rsidR="009B29AB" w:rsidRPr="00557145" w:rsidRDefault="00557145" w:rsidP="00557145">
      <w:pPr>
        <w:pStyle w:val="Informacindecontacto"/>
        <w:pBdr>
          <w:bottom w:val="single" w:sz="12" w:space="1" w:color="auto"/>
        </w:pBdr>
        <w:tabs>
          <w:tab w:val="left" w:pos="203"/>
          <w:tab w:val="right" w:pos="9661"/>
        </w:tabs>
        <w:rPr>
          <w:rFonts w:ascii="Arial" w:hAnsi="Arial" w:cs="Arial"/>
        </w:rPr>
      </w:pPr>
      <w:r>
        <w:tab/>
        <w:t>ID: 1-1651-0799</w:t>
      </w:r>
      <w:r>
        <w:tab/>
      </w:r>
      <w:hyperlink r:id="rId7" w:history="1">
        <w:r w:rsidR="009B29AB" w:rsidRPr="00557145">
          <w:rPr>
            <w:rStyle w:val="Hyperlink"/>
            <w:rFonts w:ascii="Arial" w:hAnsi="Arial" w:cs="Arial"/>
          </w:rPr>
          <w:t>Rafanaranjo12345@gmail.com</w:t>
        </w:r>
      </w:hyperlink>
    </w:p>
    <w:p w14:paraId="3DFF4A84" w14:textId="71504A4B" w:rsidR="000F4AD4" w:rsidRPr="00557145" w:rsidRDefault="000F4AD4" w:rsidP="000F4AD4">
      <w:pPr>
        <w:pStyle w:val="Informacindecontacto"/>
        <w:rPr>
          <w:rFonts w:ascii="Arial" w:hAnsi="Arial" w:cs="Arial"/>
          <w:sz w:val="28"/>
          <w:szCs w:val="28"/>
        </w:rPr>
      </w:pPr>
    </w:p>
    <w:p w14:paraId="0CC90180" w14:textId="00882323" w:rsidR="0050090B" w:rsidRPr="00557145" w:rsidRDefault="0005784D" w:rsidP="0005784D">
      <w:pPr>
        <w:pStyle w:val="Informacindecontacto"/>
        <w:rPr>
          <w:rFonts w:ascii="Arial" w:hAnsi="Arial" w:cs="Arial"/>
          <w:b/>
          <w:bCs/>
          <w:sz w:val="24"/>
          <w:szCs w:val="24"/>
        </w:rPr>
      </w:pPr>
      <w:r w:rsidRPr="00557145">
        <w:rPr>
          <w:rFonts w:ascii="Arial" w:hAnsi="Arial" w:cs="Arial"/>
          <w:b/>
          <w:bCs/>
          <w:sz w:val="24"/>
          <w:szCs w:val="24"/>
        </w:rPr>
        <w:t>QUALIFICATIONS</w:t>
      </w:r>
    </w:p>
    <w:p w14:paraId="642A7C0A" w14:textId="77777777" w:rsidR="000D61CF" w:rsidRPr="00417419" w:rsidRDefault="000D61CF" w:rsidP="000D61CF">
      <w:pPr>
        <w:pStyle w:val="Heading1"/>
        <w:numPr>
          <w:ilvl w:val="0"/>
          <w:numId w:val="15"/>
        </w:numPr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</w:pPr>
      <w:r w:rsidRPr="00417419"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  <w:t>Excellent written and verbal English communication skills</w:t>
      </w:r>
    </w:p>
    <w:p w14:paraId="4CE585B1" w14:textId="399DE961" w:rsidR="000D61CF" w:rsidRPr="00417419" w:rsidRDefault="007B738D" w:rsidP="000D61CF">
      <w:pPr>
        <w:pStyle w:val="Heading1"/>
        <w:numPr>
          <w:ilvl w:val="0"/>
          <w:numId w:val="15"/>
        </w:numPr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</w:pPr>
      <w:r w:rsidRPr="00417419"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  <w:t>1</w:t>
      </w:r>
      <w:r w:rsidR="000D61CF" w:rsidRPr="00417419"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  <w:t xml:space="preserve"> year of customer support experience </w:t>
      </w:r>
    </w:p>
    <w:p w14:paraId="1C46AD05" w14:textId="017EF9A0" w:rsidR="000D61CF" w:rsidRPr="00417419" w:rsidRDefault="000D61CF" w:rsidP="000D61CF">
      <w:pPr>
        <w:pStyle w:val="Heading1"/>
        <w:numPr>
          <w:ilvl w:val="0"/>
          <w:numId w:val="15"/>
        </w:numPr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</w:pPr>
      <w:r w:rsidRPr="00417419"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  <w:t>Ability to work within a fast-paced environment</w:t>
      </w:r>
    </w:p>
    <w:p w14:paraId="5E686ADD" w14:textId="056353A1" w:rsidR="000D61CF" w:rsidRPr="00417419" w:rsidRDefault="000D61CF" w:rsidP="000D61CF">
      <w:pPr>
        <w:pStyle w:val="Heading1"/>
        <w:numPr>
          <w:ilvl w:val="0"/>
          <w:numId w:val="15"/>
        </w:numPr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</w:pPr>
      <w:r w:rsidRPr="00417419"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  <w:t>Proactive</w:t>
      </w:r>
    </w:p>
    <w:p w14:paraId="08C09FF4" w14:textId="77777777" w:rsidR="00F749CA" w:rsidRPr="00417419" w:rsidRDefault="000D61CF" w:rsidP="00F749CA">
      <w:pPr>
        <w:pStyle w:val="Heading1"/>
        <w:numPr>
          <w:ilvl w:val="0"/>
          <w:numId w:val="15"/>
        </w:numPr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</w:pPr>
      <w:r w:rsidRPr="00417419">
        <w:rPr>
          <w:rFonts w:ascii="Arial" w:hAnsi="Arial" w:cs="Arial"/>
          <w:b w:val="0"/>
          <w:color w:val="000000" w:themeColor="text1"/>
          <w:spacing w:val="0"/>
          <w:sz w:val="24"/>
          <w:szCs w:val="24"/>
          <w:lang w:val="en-US"/>
        </w:rPr>
        <w:t>Accuracy and attention to detail</w:t>
      </w:r>
    </w:p>
    <w:p w14:paraId="4DC00E21" w14:textId="77777777" w:rsidR="00417419" w:rsidRPr="00417419" w:rsidRDefault="00772425" w:rsidP="00417419">
      <w:pPr>
        <w:pStyle w:val="Heading1"/>
        <w:numPr>
          <w:ilvl w:val="0"/>
          <w:numId w:val="15"/>
        </w:numPr>
        <w:rPr>
          <w:rFonts w:ascii="Arial" w:eastAsia="Times New Roman" w:hAnsi="Arial" w:cs="Arial"/>
          <w:b w:val="0"/>
          <w:bCs/>
          <w:color w:val="000000" w:themeColor="text1"/>
          <w:sz w:val="24"/>
          <w:szCs w:val="24"/>
          <w:lang w:val="en-US" w:eastAsia="en-US"/>
        </w:rPr>
      </w:pPr>
      <w:r w:rsidRPr="00417419">
        <w:rPr>
          <w:rFonts w:ascii="Arial" w:eastAsia="Times New Roman" w:hAnsi="Arial" w:cs="Arial"/>
          <w:b w:val="0"/>
          <w:bCs/>
          <w:color w:val="000000" w:themeColor="text1"/>
          <w:sz w:val="24"/>
          <w:szCs w:val="24"/>
          <w:lang w:val="en-US" w:eastAsia="en-US"/>
        </w:rPr>
        <w:t>Above-average time management</w:t>
      </w:r>
    </w:p>
    <w:p w14:paraId="78D097CE" w14:textId="77777777" w:rsidR="00772425" w:rsidRPr="00772425" w:rsidRDefault="00772425" w:rsidP="00772425">
      <w:pPr>
        <w:rPr>
          <w:lang w:val="en-US" w:eastAsia="en-US"/>
        </w:rPr>
      </w:pPr>
    </w:p>
    <w:p w14:paraId="25A2A249" w14:textId="77777777" w:rsidR="00F749CA" w:rsidRPr="00F749CA" w:rsidRDefault="00F749CA" w:rsidP="00F749CA">
      <w:pPr>
        <w:rPr>
          <w:lang w:val="en-US"/>
        </w:rPr>
      </w:pPr>
    </w:p>
    <w:p w14:paraId="266775A5" w14:textId="77777777" w:rsidR="000D61CF" w:rsidRPr="000D61CF" w:rsidRDefault="000D61CF" w:rsidP="000D61CF">
      <w:pPr>
        <w:rPr>
          <w:lang w:val="en-US"/>
        </w:rPr>
      </w:pPr>
    </w:p>
    <w:p w14:paraId="1A744EA1" w14:textId="77777777" w:rsidR="006D50F4" w:rsidRPr="00042E34" w:rsidRDefault="006D50F4" w:rsidP="00E73F31">
      <w:pPr>
        <w:pStyle w:val="Heading1"/>
        <w:rPr>
          <w:rFonts w:ascii="Arial" w:hAnsi="Arial" w:cs="Arial"/>
          <w:sz w:val="24"/>
          <w:szCs w:val="24"/>
          <w:lang w:val="en-US"/>
        </w:rPr>
      </w:pPr>
      <w:r w:rsidRPr="00042E34">
        <w:rPr>
          <w:rFonts w:ascii="Arial" w:hAnsi="Arial" w:cs="Arial"/>
          <w:sz w:val="24"/>
          <w:szCs w:val="24"/>
          <w:lang w:val="en-US"/>
        </w:rPr>
        <w:t xml:space="preserve">PROFESSIONAL EXPERIENCE </w:t>
      </w:r>
    </w:p>
    <w:p w14:paraId="1D5B233E" w14:textId="2326F862" w:rsidR="003B56F3" w:rsidRPr="00042E34" w:rsidRDefault="008C7808" w:rsidP="00F63CAF">
      <w:pPr>
        <w:pStyle w:val="Informacindecontacto"/>
        <w:rPr>
          <w:rFonts w:ascii="Arial" w:hAnsi="Arial" w:cs="Arial"/>
          <w:sz w:val="24"/>
          <w:szCs w:val="24"/>
          <w:lang w:val="en-US"/>
        </w:rPr>
      </w:pPr>
      <w:r w:rsidRPr="00042E34">
        <w:rPr>
          <w:rFonts w:ascii="Arial" w:hAnsi="Arial" w:cs="Arial"/>
          <w:sz w:val="24"/>
          <w:szCs w:val="24"/>
          <w:lang w:val="en-US"/>
        </w:rPr>
        <w:t>Amazon</w:t>
      </w:r>
    </w:p>
    <w:p w14:paraId="5515A667" w14:textId="1003105C" w:rsidR="00D37045" w:rsidRPr="00042E34" w:rsidRDefault="008C7808" w:rsidP="00D37045">
      <w:pPr>
        <w:pStyle w:val="Informacindecontacto"/>
        <w:rPr>
          <w:rFonts w:ascii="Arial" w:hAnsi="Arial" w:cs="Arial"/>
          <w:sz w:val="24"/>
          <w:szCs w:val="24"/>
          <w:lang w:val="en-US"/>
        </w:rPr>
      </w:pPr>
      <w:r w:rsidRPr="00042E34">
        <w:rPr>
          <w:rFonts w:ascii="Arial" w:hAnsi="Arial" w:cs="Arial"/>
          <w:sz w:val="24"/>
          <w:szCs w:val="24"/>
          <w:lang w:val="en-US"/>
        </w:rPr>
        <w:t xml:space="preserve">CSNA Associate VCS                                               </w:t>
      </w:r>
      <w:r w:rsidR="003B56F3" w:rsidRPr="00042E34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042E34">
        <w:rPr>
          <w:rFonts w:ascii="Arial" w:hAnsi="Arial" w:cs="Arial"/>
          <w:sz w:val="24"/>
          <w:szCs w:val="24"/>
          <w:lang w:val="en-US"/>
        </w:rPr>
        <w:t xml:space="preserve"> </w:t>
      </w:r>
      <w:r w:rsidR="003B56F3" w:rsidRPr="00042E34">
        <w:rPr>
          <w:rFonts w:ascii="Arial" w:hAnsi="Arial" w:cs="Arial"/>
          <w:sz w:val="24"/>
          <w:szCs w:val="24"/>
          <w:lang w:val="en-US"/>
        </w:rPr>
        <w:t>5/24</w:t>
      </w:r>
      <w:r w:rsidR="000940C6" w:rsidRPr="00042E34">
        <w:rPr>
          <w:rFonts w:ascii="Arial" w:hAnsi="Arial" w:cs="Arial"/>
          <w:sz w:val="24"/>
          <w:szCs w:val="24"/>
          <w:lang w:val="en-US"/>
        </w:rPr>
        <w:t>/</w:t>
      </w:r>
      <w:r w:rsidR="00FE0D68" w:rsidRPr="00042E34">
        <w:rPr>
          <w:rFonts w:ascii="Arial" w:hAnsi="Arial" w:cs="Arial"/>
          <w:sz w:val="24"/>
          <w:szCs w:val="24"/>
          <w:lang w:val="en-US"/>
        </w:rPr>
        <w:t>21</w:t>
      </w:r>
      <w:r w:rsidR="00983EDE" w:rsidRPr="00042E34">
        <w:rPr>
          <w:rFonts w:ascii="Arial" w:hAnsi="Arial" w:cs="Arial"/>
          <w:sz w:val="24"/>
          <w:szCs w:val="24"/>
          <w:lang w:val="en-US"/>
        </w:rPr>
        <w:t xml:space="preserve"> </w:t>
      </w:r>
      <w:r w:rsidR="00976FF2" w:rsidRPr="00042E34">
        <w:rPr>
          <w:rFonts w:ascii="Arial" w:hAnsi="Arial" w:cs="Arial"/>
          <w:sz w:val="24"/>
          <w:szCs w:val="24"/>
          <w:lang w:val="en-US"/>
        </w:rPr>
        <w:t>–</w:t>
      </w:r>
      <w:r w:rsidR="00983EDE" w:rsidRPr="00042E34">
        <w:rPr>
          <w:rFonts w:ascii="Arial" w:hAnsi="Arial" w:cs="Arial"/>
          <w:sz w:val="24"/>
          <w:szCs w:val="24"/>
          <w:lang w:val="en-US"/>
        </w:rPr>
        <w:t xml:space="preserve"> </w:t>
      </w:r>
      <w:r w:rsidR="00976FF2" w:rsidRPr="00042E34">
        <w:rPr>
          <w:rFonts w:ascii="Arial" w:hAnsi="Arial" w:cs="Arial"/>
          <w:sz w:val="24"/>
          <w:szCs w:val="24"/>
          <w:lang w:val="en-US"/>
        </w:rPr>
        <w:t>5/2</w:t>
      </w:r>
      <w:r w:rsidR="00273D3C" w:rsidRPr="00042E34">
        <w:rPr>
          <w:rFonts w:ascii="Arial" w:hAnsi="Arial" w:cs="Arial"/>
          <w:sz w:val="24"/>
          <w:szCs w:val="24"/>
          <w:lang w:val="en-US"/>
        </w:rPr>
        <w:t>4</w:t>
      </w:r>
      <w:r w:rsidR="00976FF2" w:rsidRPr="00042E34">
        <w:rPr>
          <w:rFonts w:ascii="Arial" w:hAnsi="Arial" w:cs="Arial"/>
          <w:sz w:val="24"/>
          <w:szCs w:val="24"/>
          <w:lang w:val="en-US"/>
        </w:rPr>
        <w:t>/2022</w:t>
      </w:r>
      <w:r w:rsidR="00983EDE" w:rsidRPr="00042E3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A570C4A" w14:textId="50E105A7" w:rsidR="00857BBF" w:rsidRDefault="00122FC6" w:rsidP="00FF1F68">
      <w:pPr>
        <w:pStyle w:val="Informacindecontact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 collecting</w:t>
      </w:r>
      <w:r w:rsidR="00857BBF">
        <w:rPr>
          <w:rFonts w:ascii="Arial" w:hAnsi="Arial" w:cs="Arial"/>
          <w:sz w:val="24"/>
          <w:szCs w:val="24"/>
          <w:lang w:val="en-US"/>
        </w:rPr>
        <w:t xml:space="preserve"> and </w:t>
      </w:r>
      <w:r w:rsidR="00B612F3">
        <w:rPr>
          <w:rFonts w:ascii="Arial" w:hAnsi="Arial" w:cs="Arial"/>
          <w:sz w:val="24"/>
          <w:szCs w:val="24"/>
          <w:lang w:val="en-US"/>
        </w:rPr>
        <w:t xml:space="preserve">reporting data about system issues or any other data </w:t>
      </w:r>
      <w:r>
        <w:rPr>
          <w:rFonts w:ascii="Arial" w:hAnsi="Arial" w:cs="Arial"/>
          <w:sz w:val="24"/>
          <w:szCs w:val="24"/>
          <w:lang w:val="en-US"/>
        </w:rPr>
        <w:t>related to software and devices.</w:t>
      </w:r>
    </w:p>
    <w:p w14:paraId="6781EBB1" w14:textId="64F807FB" w:rsidR="00FF1F68" w:rsidRPr="00CC7717" w:rsidRDefault="00CB2240" w:rsidP="00FF1F68">
      <w:pPr>
        <w:pStyle w:val="Informacindecontact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CC7717">
        <w:rPr>
          <w:rFonts w:ascii="Arial" w:hAnsi="Arial" w:cs="Arial"/>
          <w:sz w:val="24"/>
          <w:szCs w:val="24"/>
          <w:lang w:val="en-US"/>
        </w:rPr>
        <w:t xml:space="preserve">Competency with soft skills to solve </w:t>
      </w:r>
      <w:r w:rsidR="00CC7717">
        <w:rPr>
          <w:rFonts w:ascii="Arial" w:hAnsi="Arial" w:cs="Arial"/>
          <w:sz w:val="24"/>
          <w:szCs w:val="24"/>
          <w:lang w:val="en-US"/>
        </w:rPr>
        <w:t>customers’</w:t>
      </w:r>
      <w:r w:rsidR="001F6A38" w:rsidRPr="00CC7717">
        <w:rPr>
          <w:rFonts w:ascii="Arial" w:hAnsi="Arial" w:cs="Arial"/>
          <w:sz w:val="24"/>
          <w:szCs w:val="24"/>
          <w:lang w:val="en-US"/>
        </w:rPr>
        <w:t xml:space="preserve"> </w:t>
      </w:r>
      <w:r w:rsidR="003D27D2" w:rsidRPr="00CC7717">
        <w:rPr>
          <w:rFonts w:ascii="Arial" w:hAnsi="Arial" w:cs="Arial"/>
          <w:sz w:val="24"/>
          <w:szCs w:val="24"/>
          <w:lang w:val="en-US"/>
        </w:rPr>
        <w:t xml:space="preserve">concerns and deliver a good </w:t>
      </w:r>
      <w:r w:rsidR="00B55601" w:rsidRPr="00CC7717">
        <w:rPr>
          <w:rFonts w:ascii="Arial" w:hAnsi="Arial" w:cs="Arial"/>
          <w:sz w:val="24"/>
          <w:szCs w:val="24"/>
          <w:lang w:val="en-US"/>
        </w:rPr>
        <w:t xml:space="preserve">resolution </w:t>
      </w:r>
      <w:r w:rsidR="00CC7717">
        <w:rPr>
          <w:rFonts w:ascii="Arial" w:hAnsi="Arial" w:cs="Arial"/>
          <w:sz w:val="24"/>
          <w:szCs w:val="24"/>
          <w:lang w:val="en-US"/>
        </w:rPr>
        <w:t>resulting in good customer satisfaction</w:t>
      </w:r>
      <w:r w:rsidR="00FF1F68" w:rsidRPr="00CC7717">
        <w:rPr>
          <w:rFonts w:ascii="Arial" w:hAnsi="Arial" w:cs="Arial"/>
          <w:sz w:val="24"/>
          <w:szCs w:val="24"/>
          <w:lang w:val="en-US"/>
        </w:rPr>
        <w:t>.</w:t>
      </w:r>
    </w:p>
    <w:p w14:paraId="61D3BC8F" w14:textId="1291C97B" w:rsidR="00FF1F68" w:rsidRPr="00CC7717" w:rsidRDefault="008E4877" w:rsidP="00FF1F68">
      <w:pPr>
        <w:pStyle w:val="Informacindecontact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CC7717">
        <w:rPr>
          <w:rFonts w:ascii="Arial" w:hAnsi="Arial" w:cs="Arial"/>
          <w:sz w:val="24"/>
          <w:szCs w:val="24"/>
          <w:lang w:val="en-US"/>
        </w:rPr>
        <w:t xml:space="preserve">Competency to </w:t>
      </w:r>
      <w:r w:rsidR="004E3928" w:rsidRPr="00CC7717">
        <w:rPr>
          <w:rFonts w:ascii="Arial" w:hAnsi="Arial" w:cs="Arial"/>
          <w:sz w:val="24"/>
          <w:szCs w:val="24"/>
          <w:lang w:val="en-US"/>
        </w:rPr>
        <w:t>meet the company’s standards of quality</w:t>
      </w:r>
      <w:r w:rsidR="00EB07F3" w:rsidRPr="00CC7717">
        <w:rPr>
          <w:rFonts w:ascii="Arial" w:hAnsi="Arial" w:cs="Arial"/>
          <w:sz w:val="24"/>
          <w:szCs w:val="24"/>
          <w:lang w:val="en-US"/>
        </w:rPr>
        <w:t>.</w:t>
      </w:r>
    </w:p>
    <w:p w14:paraId="2847B6A6" w14:textId="6014D858" w:rsidR="007602C8" w:rsidRPr="007602C8" w:rsidRDefault="00117DFE" w:rsidP="007602C8">
      <w:pPr>
        <w:pStyle w:val="Informacindecontact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CC7717">
        <w:rPr>
          <w:rFonts w:ascii="Arial" w:hAnsi="Arial" w:cs="Arial"/>
          <w:sz w:val="24"/>
          <w:szCs w:val="24"/>
          <w:lang w:val="en-US"/>
        </w:rPr>
        <w:t xml:space="preserve">Competency </w:t>
      </w:r>
      <w:r w:rsidR="002F5460">
        <w:rPr>
          <w:rFonts w:ascii="Arial" w:hAnsi="Arial" w:cs="Arial"/>
          <w:sz w:val="24"/>
          <w:szCs w:val="24"/>
          <w:lang w:val="en-US"/>
        </w:rPr>
        <w:t>in</w:t>
      </w:r>
      <w:r w:rsidR="00CC7717">
        <w:rPr>
          <w:rFonts w:ascii="Arial" w:hAnsi="Arial" w:cs="Arial"/>
          <w:sz w:val="24"/>
          <w:szCs w:val="24"/>
          <w:lang w:val="en-US"/>
        </w:rPr>
        <w:t xml:space="preserve"> </w:t>
      </w:r>
      <w:r w:rsidRPr="00CC7717">
        <w:rPr>
          <w:rFonts w:ascii="Arial" w:hAnsi="Arial" w:cs="Arial"/>
          <w:sz w:val="24"/>
          <w:szCs w:val="24"/>
          <w:lang w:val="en-US"/>
        </w:rPr>
        <w:t xml:space="preserve">doing research and finding the best </w:t>
      </w:r>
      <w:r w:rsidR="00C424C3" w:rsidRPr="00CC7717">
        <w:rPr>
          <w:rFonts w:ascii="Arial" w:hAnsi="Arial" w:cs="Arial"/>
          <w:sz w:val="24"/>
          <w:szCs w:val="24"/>
          <w:lang w:val="en-US"/>
        </w:rPr>
        <w:t>solut</w:t>
      </w:r>
      <w:r w:rsidRPr="00CC7717">
        <w:rPr>
          <w:rFonts w:ascii="Arial" w:hAnsi="Arial" w:cs="Arial"/>
          <w:sz w:val="24"/>
          <w:szCs w:val="24"/>
          <w:lang w:val="en-US"/>
        </w:rPr>
        <w:t>ion</w:t>
      </w:r>
      <w:r w:rsidR="00C424C3" w:rsidRPr="00CC7717">
        <w:rPr>
          <w:rFonts w:ascii="Arial" w:hAnsi="Arial" w:cs="Arial"/>
          <w:sz w:val="24"/>
          <w:szCs w:val="24"/>
          <w:lang w:val="en-US"/>
        </w:rPr>
        <w:t>.</w:t>
      </w:r>
      <w:r w:rsidR="007602C8" w:rsidRPr="007602C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A7AC33" w14:textId="77777777" w:rsidR="007602C8" w:rsidRDefault="007602C8" w:rsidP="007602C8">
      <w:pPr>
        <w:pStyle w:val="Informacindecontacto"/>
        <w:ind w:left="420"/>
        <w:rPr>
          <w:rFonts w:ascii="Arial" w:hAnsi="Arial" w:cs="Arial"/>
          <w:sz w:val="24"/>
          <w:szCs w:val="24"/>
          <w:lang w:val="en-US"/>
        </w:rPr>
      </w:pPr>
    </w:p>
    <w:p w14:paraId="04F3AEC8" w14:textId="77777777" w:rsidR="007602C8" w:rsidRDefault="007602C8" w:rsidP="007602C8">
      <w:pPr>
        <w:pStyle w:val="Informacindecontacto"/>
        <w:ind w:left="420"/>
        <w:rPr>
          <w:rFonts w:ascii="Arial" w:hAnsi="Arial" w:cs="Arial"/>
          <w:sz w:val="24"/>
          <w:szCs w:val="24"/>
          <w:lang w:val="en-US"/>
        </w:rPr>
      </w:pPr>
    </w:p>
    <w:p w14:paraId="44FF09E5" w14:textId="5EA25FF8" w:rsidR="007602C8" w:rsidRPr="000F47DF" w:rsidRDefault="00E56033" w:rsidP="00E56033">
      <w:pPr>
        <w:pStyle w:val="Informacindecontac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F47DF">
        <w:rPr>
          <w:rFonts w:ascii="Arial" w:hAnsi="Arial" w:cs="Arial"/>
          <w:sz w:val="24"/>
          <w:szCs w:val="24"/>
          <w:lang w:val="en-US"/>
        </w:rPr>
        <w:t>LanguageLine</w:t>
      </w:r>
      <w:proofErr w:type="spellEnd"/>
      <w:r w:rsidR="000F47DF" w:rsidRPr="000F47DF">
        <w:rPr>
          <w:rFonts w:ascii="Arial" w:hAnsi="Arial" w:cs="Arial"/>
          <w:sz w:val="24"/>
          <w:szCs w:val="24"/>
          <w:lang w:val="en-US"/>
        </w:rPr>
        <w:t xml:space="preserve"> S</w:t>
      </w:r>
      <w:r w:rsidR="000F47DF">
        <w:rPr>
          <w:rFonts w:ascii="Arial" w:hAnsi="Arial" w:cs="Arial"/>
          <w:sz w:val="24"/>
          <w:szCs w:val="24"/>
          <w:lang w:val="en-US"/>
        </w:rPr>
        <w:t>olutions</w:t>
      </w:r>
    </w:p>
    <w:p w14:paraId="31AD71EA" w14:textId="2CED242F" w:rsidR="00E56033" w:rsidRPr="000F47DF" w:rsidRDefault="00E56033" w:rsidP="00E56033">
      <w:pPr>
        <w:pStyle w:val="Informacindecontacto"/>
        <w:rPr>
          <w:rFonts w:ascii="Arial" w:hAnsi="Arial" w:cs="Arial"/>
          <w:sz w:val="24"/>
          <w:szCs w:val="24"/>
          <w:lang w:val="en-US"/>
        </w:rPr>
      </w:pPr>
      <w:r w:rsidRPr="000F47DF">
        <w:rPr>
          <w:rFonts w:ascii="Arial" w:hAnsi="Arial" w:cs="Arial"/>
          <w:sz w:val="24"/>
          <w:szCs w:val="24"/>
          <w:lang w:val="en-US"/>
        </w:rPr>
        <w:t xml:space="preserve">Spanish/English Interpreter                                                  </w:t>
      </w:r>
      <w:r w:rsidR="003A5EA4" w:rsidRPr="000F47DF">
        <w:rPr>
          <w:rFonts w:ascii="Arial" w:hAnsi="Arial" w:cs="Arial"/>
          <w:sz w:val="24"/>
          <w:szCs w:val="24"/>
          <w:lang w:val="en-US"/>
        </w:rPr>
        <w:t xml:space="preserve">22/2/2021- </w:t>
      </w:r>
      <w:r w:rsidR="00036846" w:rsidRPr="000F47DF">
        <w:rPr>
          <w:rFonts w:ascii="Arial" w:hAnsi="Arial" w:cs="Arial"/>
          <w:sz w:val="24"/>
          <w:szCs w:val="24"/>
          <w:lang w:val="en-US"/>
        </w:rPr>
        <w:t>5/20/2022</w:t>
      </w:r>
    </w:p>
    <w:p w14:paraId="328DE039" w14:textId="7486F73B" w:rsidR="00A33A3B" w:rsidRPr="00A33A3B" w:rsidRDefault="002C65D6" w:rsidP="006377F5">
      <w:pPr>
        <w:pStyle w:val="Informacindecontacto"/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used to interpret</w:t>
      </w:r>
      <w:r w:rsidR="00A33A3B" w:rsidRPr="00A33A3B">
        <w:rPr>
          <w:rFonts w:ascii="Arial" w:hAnsi="Arial" w:cs="Arial"/>
          <w:sz w:val="24"/>
          <w:szCs w:val="24"/>
          <w:lang w:val="en-US"/>
        </w:rPr>
        <w:t xml:space="preserve"> for different accounts and environments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="00A33A3B" w:rsidRPr="00A33A3B">
        <w:rPr>
          <w:rFonts w:ascii="Arial" w:hAnsi="Arial" w:cs="Arial"/>
          <w:sz w:val="24"/>
          <w:szCs w:val="24"/>
          <w:lang w:val="en-US"/>
        </w:rPr>
        <w:t>already got trained in interpretation, note-taking, active listening, and vocabulary in fields like life insurance, legal, non-medical, and customer service</w:t>
      </w:r>
    </w:p>
    <w:p w14:paraId="2CEEB2C5" w14:textId="77777777" w:rsidR="00A33A3B" w:rsidRPr="00A33A3B" w:rsidRDefault="00A33A3B" w:rsidP="00A33A3B">
      <w:pPr>
        <w:pStyle w:val="Informacindecontacto"/>
        <w:ind w:left="72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76C2B50" w14:textId="77777777" w:rsidR="002C65D6" w:rsidRDefault="001A78BD" w:rsidP="002C65D6">
      <w:pPr>
        <w:pStyle w:val="Informacindecontacto"/>
        <w:rPr>
          <w:rFonts w:ascii="Arial" w:hAnsi="Arial" w:cs="Arial"/>
          <w:b/>
          <w:sz w:val="28"/>
          <w:szCs w:val="28"/>
          <w:lang w:val="en-US"/>
        </w:rPr>
      </w:pPr>
      <w:r w:rsidRPr="00A33A3B">
        <w:rPr>
          <w:rFonts w:ascii="Arial" w:hAnsi="Arial" w:cs="Arial"/>
          <w:b/>
          <w:sz w:val="28"/>
          <w:szCs w:val="28"/>
          <w:lang w:val="en-US"/>
        </w:rPr>
        <w:t>EDUCATION</w:t>
      </w:r>
    </w:p>
    <w:p w14:paraId="4E0633A9" w14:textId="77777777" w:rsidR="002C65D6" w:rsidRDefault="002C65D6" w:rsidP="002C65D6">
      <w:pPr>
        <w:pStyle w:val="Informacindecontacto"/>
        <w:rPr>
          <w:rFonts w:ascii="Arial" w:hAnsi="Arial" w:cs="Arial"/>
          <w:b/>
          <w:sz w:val="28"/>
          <w:szCs w:val="28"/>
          <w:lang w:val="en-US"/>
        </w:rPr>
      </w:pPr>
    </w:p>
    <w:p w14:paraId="497300EC" w14:textId="35A8DEBC" w:rsidR="0059120E" w:rsidRPr="002C65D6" w:rsidRDefault="7FE698A2" w:rsidP="002C65D6">
      <w:pPr>
        <w:pStyle w:val="Informacindecontacto"/>
        <w:rPr>
          <w:rFonts w:ascii="Arial" w:hAnsi="Arial" w:cs="Arial"/>
          <w:b/>
          <w:sz w:val="28"/>
          <w:szCs w:val="28"/>
          <w:lang w:val="en-US"/>
        </w:rPr>
      </w:pPr>
      <w:r w:rsidRPr="00A33A3B">
        <w:rPr>
          <w:rFonts w:ascii="Arial" w:hAnsi="Arial" w:cs="Arial"/>
          <w:sz w:val="24"/>
          <w:szCs w:val="24"/>
          <w:lang w:val="en-US"/>
        </w:rPr>
        <w:t>English Associates Degree</w:t>
      </w:r>
      <w:r w:rsidR="00253E28" w:rsidRPr="00A33A3B">
        <w:rPr>
          <w:rFonts w:ascii="Arial" w:hAnsi="Arial" w:cs="Arial"/>
          <w:sz w:val="24"/>
          <w:szCs w:val="24"/>
          <w:lang w:val="en-US"/>
        </w:rPr>
        <w:t xml:space="preserve">, </w:t>
      </w:r>
      <w:r w:rsidR="0087499E" w:rsidRPr="00A33A3B">
        <w:rPr>
          <w:rFonts w:ascii="Arial" w:hAnsi="Arial" w:cs="Arial"/>
          <w:sz w:val="24"/>
          <w:szCs w:val="24"/>
          <w:lang w:val="en-US"/>
        </w:rPr>
        <w:t>Universidad</w:t>
      </w:r>
      <w:r w:rsidR="0087499E" w:rsidRPr="00A33A3B">
        <w:rPr>
          <w:rFonts w:ascii="Arial" w:hAnsi="Arial" w:cs="Arial"/>
          <w:lang w:val="en-US"/>
        </w:rPr>
        <w:t xml:space="preserve"> Nacional de Costa Rica</w:t>
      </w:r>
      <w:r w:rsidR="001E33E6" w:rsidRPr="00A33A3B">
        <w:rPr>
          <w:rFonts w:ascii="Arial" w:hAnsi="Arial" w:cs="Arial"/>
          <w:sz w:val="24"/>
          <w:szCs w:val="24"/>
          <w:lang w:val="en-US"/>
        </w:rPr>
        <w:t xml:space="preserve">, </w:t>
      </w:r>
      <w:r w:rsidRPr="00A33A3B">
        <w:rPr>
          <w:rFonts w:ascii="Arial" w:hAnsi="Arial" w:cs="Arial"/>
          <w:lang w:val="en-US"/>
        </w:rPr>
        <w:t>2020</w:t>
      </w:r>
    </w:p>
    <w:sectPr w:rsidR="0059120E" w:rsidRPr="002C65D6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2F63" w14:textId="77777777" w:rsidR="004E3ADA" w:rsidRDefault="004E3ADA">
      <w:pPr>
        <w:spacing w:after="0" w:line="240" w:lineRule="auto"/>
      </w:pPr>
      <w:r>
        <w:separator/>
      </w:r>
    </w:p>
  </w:endnote>
  <w:endnote w:type="continuationSeparator" w:id="0">
    <w:p w14:paraId="1E233B1F" w14:textId="77777777" w:rsidR="004E3ADA" w:rsidRDefault="004E3ADA">
      <w:pPr>
        <w:spacing w:after="0" w:line="240" w:lineRule="auto"/>
      </w:pPr>
      <w:r>
        <w:continuationSeparator/>
      </w:r>
    </w:p>
  </w:endnote>
  <w:endnote w:type="continuationNotice" w:id="1">
    <w:p w14:paraId="35EC41C1" w14:textId="77777777" w:rsidR="004E3ADA" w:rsidRDefault="004E3A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D832D" w14:textId="77777777" w:rsidR="0059120E" w:rsidRDefault="000028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53D7" w14:textId="77777777" w:rsidR="004E3ADA" w:rsidRDefault="004E3ADA">
      <w:pPr>
        <w:spacing w:after="0" w:line="240" w:lineRule="auto"/>
      </w:pPr>
      <w:r>
        <w:separator/>
      </w:r>
    </w:p>
  </w:footnote>
  <w:footnote w:type="continuationSeparator" w:id="0">
    <w:p w14:paraId="1F90A9E5" w14:textId="77777777" w:rsidR="004E3ADA" w:rsidRDefault="004E3ADA">
      <w:pPr>
        <w:spacing w:after="0" w:line="240" w:lineRule="auto"/>
      </w:pPr>
      <w:r>
        <w:continuationSeparator/>
      </w:r>
    </w:p>
  </w:footnote>
  <w:footnote w:type="continuationNotice" w:id="1">
    <w:p w14:paraId="273CFC78" w14:textId="77777777" w:rsidR="004E3ADA" w:rsidRDefault="004E3A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5764" w14:textId="77777777" w:rsidR="0059120E" w:rsidRDefault="00002899">
    <w:pPr>
      <w:pStyle w:val="Header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80D81B" wp14:editId="40EF61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26154F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6803" w14:textId="77777777" w:rsidR="0059120E" w:rsidRDefault="00002899">
    <w:pPr>
      <w:pStyle w:val="Header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A7274C5" wp14:editId="53F67CF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A4A684" id="Grupo 5" o:spid="_x0000_s1026" style="position:absolute;margin-left:0;margin-top:0;width:252pt;height:791.85pt;z-index:251658241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04A46"/>
    <w:multiLevelType w:val="multilevel"/>
    <w:tmpl w:val="622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924E44"/>
    <w:multiLevelType w:val="hybridMultilevel"/>
    <w:tmpl w:val="B852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6286E"/>
    <w:multiLevelType w:val="hybridMultilevel"/>
    <w:tmpl w:val="98E6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4CB9"/>
    <w:multiLevelType w:val="hybridMultilevel"/>
    <w:tmpl w:val="51C4429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F0D2242"/>
    <w:multiLevelType w:val="multilevel"/>
    <w:tmpl w:val="FB3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FF3282"/>
    <w:multiLevelType w:val="hybridMultilevel"/>
    <w:tmpl w:val="B3762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CE490B"/>
    <w:multiLevelType w:val="hybridMultilevel"/>
    <w:tmpl w:val="52C24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3426">
    <w:abstractNumId w:val="9"/>
  </w:num>
  <w:num w:numId="2" w16cid:durableId="1806120511">
    <w:abstractNumId w:val="7"/>
  </w:num>
  <w:num w:numId="3" w16cid:durableId="1302806531">
    <w:abstractNumId w:val="6"/>
  </w:num>
  <w:num w:numId="4" w16cid:durableId="256326085">
    <w:abstractNumId w:val="5"/>
  </w:num>
  <w:num w:numId="5" w16cid:durableId="1215119700">
    <w:abstractNumId w:val="4"/>
  </w:num>
  <w:num w:numId="6" w16cid:durableId="1372725755">
    <w:abstractNumId w:val="8"/>
  </w:num>
  <w:num w:numId="7" w16cid:durableId="44840052">
    <w:abstractNumId w:val="3"/>
  </w:num>
  <w:num w:numId="8" w16cid:durableId="283342884">
    <w:abstractNumId w:val="2"/>
  </w:num>
  <w:num w:numId="9" w16cid:durableId="31004804">
    <w:abstractNumId w:val="1"/>
  </w:num>
  <w:num w:numId="10" w16cid:durableId="528765472">
    <w:abstractNumId w:val="0"/>
  </w:num>
  <w:num w:numId="11" w16cid:durableId="1015376329">
    <w:abstractNumId w:val="16"/>
  </w:num>
  <w:num w:numId="12" w16cid:durableId="417288074">
    <w:abstractNumId w:val="13"/>
  </w:num>
  <w:num w:numId="13" w16cid:durableId="2134128886">
    <w:abstractNumId w:val="15"/>
  </w:num>
  <w:num w:numId="14" w16cid:durableId="43873975">
    <w:abstractNumId w:val="11"/>
  </w:num>
  <w:num w:numId="15" w16cid:durableId="1224869525">
    <w:abstractNumId w:val="12"/>
  </w:num>
  <w:num w:numId="16" w16cid:durableId="497698008">
    <w:abstractNumId w:val="10"/>
  </w:num>
  <w:num w:numId="17" w16cid:durableId="2459181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B4"/>
    <w:rsid w:val="00002899"/>
    <w:rsid w:val="00006455"/>
    <w:rsid w:val="00007D36"/>
    <w:rsid w:val="00036846"/>
    <w:rsid w:val="0004061E"/>
    <w:rsid w:val="00042E34"/>
    <w:rsid w:val="0005784D"/>
    <w:rsid w:val="00066E76"/>
    <w:rsid w:val="00076805"/>
    <w:rsid w:val="000850A8"/>
    <w:rsid w:val="000940C6"/>
    <w:rsid w:val="000D61CF"/>
    <w:rsid w:val="000F47DF"/>
    <w:rsid w:val="000F492C"/>
    <w:rsid w:val="000F4AD4"/>
    <w:rsid w:val="000F55A0"/>
    <w:rsid w:val="00112DCB"/>
    <w:rsid w:val="00117DFE"/>
    <w:rsid w:val="00122FC6"/>
    <w:rsid w:val="001453DB"/>
    <w:rsid w:val="0016768E"/>
    <w:rsid w:val="00191B66"/>
    <w:rsid w:val="001A78BD"/>
    <w:rsid w:val="001E33E6"/>
    <w:rsid w:val="001F23C7"/>
    <w:rsid w:val="001F6A38"/>
    <w:rsid w:val="00201AF4"/>
    <w:rsid w:val="00205DD5"/>
    <w:rsid w:val="00216101"/>
    <w:rsid w:val="00252EFA"/>
    <w:rsid w:val="00253E28"/>
    <w:rsid w:val="00266F04"/>
    <w:rsid w:val="00270962"/>
    <w:rsid w:val="00273D3C"/>
    <w:rsid w:val="002907FC"/>
    <w:rsid w:val="002960BB"/>
    <w:rsid w:val="002964E0"/>
    <w:rsid w:val="002B7478"/>
    <w:rsid w:val="002C65D6"/>
    <w:rsid w:val="002D50FD"/>
    <w:rsid w:val="002F5460"/>
    <w:rsid w:val="00302334"/>
    <w:rsid w:val="00303E04"/>
    <w:rsid w:val="00371B9D"/>
    <w:rsid w:val="00372DD7"/>
    <w:rsid w:val="00373E4F"/>
    <w:rsid w:val="00375D41"/>
    <w:rsid w:val="00396C89"/>
    <w:rsid w:val="003A5EA4"/>
    <w:rsid w:val="003B56F3"/>
    <w:rsid w:val="003D27D2"/>
    <w:rsid w:val="003E229A"/>
    <w:rsid w:val="00400724"/>
    <w:rsid w:val="00416148"/>
    <w:rsid w:val="00417419"/>
    <w:rsid w:val="00471D6F"/>
    <w:rsid w:val="00476F7A"/>
    <w:rsid w:val="004832B5"/>
    <w:rsid w:val="004A55C5"/>
    <w:rsid w:val="004B19A5"/>
    <w:rsid w:val="004D0DC7"/>
    <w:rsid w:val="004D162C"/>
    <w:rsid w:val="004E3928"/>
    <w:rsid w:val="004E3ADA"/>
    <w:rsid w:val="004E4EFD"/>
    <w:rsid w:val="0050090B"/>
    <w:rsid w:val="00500D7F"/>
    <w:rsid w:val="00501084"/>
    <w:rsid w:val="00506D34"/>
    <w:rsid w:val="005476A3"/>
    <w:rsid w:val="00557145"/>
    <w:rsid w:val="005947AC"/>
    <w:rsid w:val="005B1FBC"/>
    <w:rsid w:val="005B336E"/>
    <w:rsid w:val="005C18EF"/>
    <w:rsid w:val="005F0123"/>
    <w:rsid w:val="006022F6"/>
    <w:rsid w:val="006331BB"/>
    <w:rsid w:val="006377F5"/>
    <w:rsid w:val="00647CF0"/>
    <w:rsid w:val="006A43C5"/>
    <w:rsid w:val="006B158C"/>
    <w:rsid w:val="006C42D1"/>
    <w:rsid w:val="006C4770"/>
    <w:rsid w:val="006D50F4"/>
    <w:rsid w:val="00702BCA"/>
    <w:rsid w:val="00742B9E"/>
    <w:rsid w:val="007602C8"/>
    <w:rsid w:val="00772425"/>
    <w:rsid w:val="0077538D"/>
    <w:rsid w:val="007B738D"/>
    <w:rsid w:val="007D108A"/>
    <w:rsid w:val="007D13B4"/>
    <w:rsid w:val="007D3DB1"/>
    <w:rsid w:val="007F653B"/>
    <w:rsid w:val="008060AC"/>
    <w:rsid w:val="0083020D"/>
    <w:rsid w:val="00842ADB"/>
    <w:rsid w:val="00844047"/>
    <w:rsid w:val="00846B97"/>
    <w:rsid w:val="00857BBF"/>
    <w:rsid w:val="0087499E"/>
    <w:rsid w:val="008A2920"/>
    <w:rsid w:val="008C2749"/>
    <w:rsid w:val="008C6EC0"/>
    <w:rsid w:val="008C7808"/>
    <w:rsid w:val="008E0EA0"/>
    <w:rsid w:val="008E4877"/>
    <w:rsid w:val="009445C3"/>
    <w:rsid w:val="009556B0"/>
    <w:rsid w:val="009557D1"/>
    <w:rsid w:val="00956736"/>
    <w:rsid w:val="009603CF"/>
    <w:rsid w:val="00976FF2"/>
    <w:rsid w:val="00983EDE"/>
    <w:rsid w:val="009A47DC"/>
    <w:rsid w:val="009B29AB"/>
    <w:rsid w:val="009B3E1A"/>
    <w:rsid w:val="009B7C47"/>
    <w:rsid w:val="009C13A8"/>
    <w:rsid w:val="009F7E42"/>
    <w:rsid w:val="00A027F5"/>
    <w:rsid w:val="00A10601"/>
    <w:rsid w:val="00A23A97"/>
    <w:rsid w:val="00A253E3"/>
    <w:rsid w:val="00A33A3B"/>
    <w:rsid w:val="00A553A3"/>
    <w:rsid w:val="00A757FD"/>
    <w:rsid w:val="00AD3E2F"/>
    <w:rsid w:val="00B03F71"/>
    <w:rsid w:val="00B12293"/>
    <w:rsid w:val="00B25B05"/>
    <w:rsid w:val="00B357C5"/>
    <w:rsid w:val="00B55601"/>
    <w:rsid w:val="00B612F3"/>
    <w:rsid w:val="00B74D91"/>
    <w:rsid w:val="00BC20A3"/>
    <w:rsid w:val="00BD59BB"/>
    <w:rsid w:val="00BE481D"/>
    <w:rsid w:val="00C05D60"/>
    <w:rsid w:val="00C424C3"/>
    <w:rsid w:val="00C56F49"/>
    <w:rsid w:val="00C81898"/>
    <w:rsid w:val="00C8493E"/>
    <w:rsid w:val="00C96174"/>
    <w:rsid w:val="00C9635E"/>
    <w:rsid w:val="00CB2240"/>
    <w:rsid w:val="00CC7717"/>
    <w:rsid w:val="00CD7422"/>
    <w:rsid w:val="00CE753A"/>
    <w:rsid w:val="00D01447"/>
    <w:rsid w:val="00D37045"/>
    <w:rsid w:val="00DC0142"/>
    <w:rsid w:val="00DD5F12"/>
    <w:rsid w:val="00DF3DBE"/>
    <w:rsid w:val="00DF6041"/>
    <w:rsid w:val="00E20BF0"/>
    <w:rsid w:val="00E41528"/>
    <w:rsid w:val="00E4320D"/>
    <w:rsid w:val="00E47509"/>
    <w:rsid w:val="00E56033"/>
    <w:rsid w:val="00E70318"/>
    <w:rsid w:val="00E73F31"/>
    <w:rsid w:val="00EA5CB4"/>
    <w:rsid w:val="00EB07F3"/>
    <w:rsid w:val="00EE5178"/>
    <w:rsid w:val="00EF0757"/>
    <w:rsid w:val="00F27ADE"/>
    <w:rsid w:val="00F34A80"/>
    <w:rsid w:val="00F749CA"/>
    <w:rsid w:val="00FD28B6"/>
    <w:rsid w:val="00FD355B"/>
    <w:rsid w:val="00FE0D68"/>
    <w:rsid w:val="00FF1F68"/>
    <w:rsid w:val="4BB077D1"/>
    <w:rsid w:val="4D43B9A8"/>
    <w:rsid w:val="7FE69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B9A8"/>
  <w15:docId w15:val="{5BDA041C-AB25-40CE-B437-2272EE5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DefaultParagraphFont"/>
    <w:link w:val="Nombr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B29A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fanaranjo1234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6AEADF2F-4010-034C-9385-332DA6B2DB07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{6AEADF2F-4010-034C-9385-332DA6B2DB07}tf50002038</Template>
  <TotalTime>45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Naranjo Navarro</dc:creator>
  <cp:keywords/>
  <dc:description/>
  <cp:lastModifiedBy>Rafael Naranjo Navarro</cp:lastModifiedBy>
  <cp:revision>43</cp:revision>
  <dcterms:created xsi:type="dcterms:W3CDTF">2021-12-17T18:21:00Z</dcterms:created>
  <dcterms:modified xsi:type="dcterms:W3CDTF">2022-05-31T14:28:00Z</dcterms:modified>
</cp:coreProperties>
</file>